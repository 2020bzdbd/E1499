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6267250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76267250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2441556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A96B28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82441556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19064455" w:edGrp="everyone"/>
      <w:proofErr w:type="gramStart"/>
      <w:r w:rsidR="00A96B28">
        <w:rPr>
          <w:rFonts w:ascii="Times New Roman" w:hAnsi="Times New Roman" w:hint="eastAsia"/>
          <w:b/>
          <w:sz w:val="28"/>
          <w:szCs w:val="28"/>
          <w:u w:val="single"/>
        </w:rPr>
        <w:t>贺青卓</w:t>
      </w:r>
      <w:permEnd w:id="719064455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693543723" w:edGrp="everyone"/>
      <w:r w:rsidR="00A96B28">
        <w:rPr>
          <w:rFonts w:ascii="Times New Roman" w:hAnsi="Times New Roman"/>
          <w:b/>
          <w:sz w:val="28"/>
          <w:szCs w:val="28"/>
          <w:u w:val="single"/>
        </w:rPr>
        <w:t>34520182201499</w:t>
      </w:r>
      <w:permEnd w:id="169354372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65755030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6575503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71988681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7198868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46591211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permEnd w:id="64659121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452747450" w:edGrp="everyone"/>
      <w:r w:rsidR="007463A1">
        <w:rPr>
          <w:b/>
          <w:sz w:val="28"/>
          <w:szCs w:val="28"/>
        </w:rPr>
        <w:t>20</w:t>
      </w:r>
      <w:permEnd w:id="1452747450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563356107" w:edGrp="everyone"/>
      <w:r>
        <w:rPr>
          <w:rFonts w:hint="eastAsia"/>
          <w:b/>
          <w:sz w:val="28"/>
          <w:szCs w:val="28"/>
        </w:rPr>
        <w:t xml:space="preserve"> </w:t>
      </w:r>
      <w:r w:rsidR="00A96B28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  </w:t>
      </w:r>
      <w:permEnd w:id="56335610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627465769" w:edGrp="everyone"/>
      <w:r>
        <w:rPr>
          <w:rFonts w:hint="eastAsia"/>
          <w:b/>
          <w:sz w:val="28"/>
          <w:szCs w:val="28"/>
        </w:rPr>
        <w:t xml:space="preserve"> </w:t>
      </w:r>
      <w:r w:rsidR="00A96B28">
        <w:rPr>
          <w:b/>
          <w:sz w:val="28"/>
          <w:szCs w:val="28"/>
        </w:rPr>
        <w:t>26</w:t>
      </w:r>
      <w:r>
        <w:rPr>
          <w:rFonts w:hint="eastAsia"/>
          <w:b/>
          <w:sz w:val="28"/>
          <w:szCs w:val="28"/>
        </w:rPr>
        <w:t xml:space="preserve"> </w:t>
      </w:r>
      <w:permEnd w:id="627465769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C32504" w:rsidRDefault="00C32504" w:rsidP="00C32504">
      <w:pPr>
        <w:pStyle w:val="a0"/>
        <w:spacing w:before="120" w:after="120"/>
        <w:ind w:firstLine="480"/>
      </w:pPr>
      <w:permStart w:id="792620113" w:edGrp="everyone"/>
      <w:r>
        <w:t>1</w:t>
      </w:r>
      <w:r>
        <w:rPr>
          <w:rFonts w:hint="eastAsia"/>
        </w:rPr>
        <w:t>、掌握串口通讯编程的编写</w:t>
      </w:r>
      <w:r>
        <w:t> </w:t>
      </w:r>
    </w:p>
    <w:p w:rsidR="00D328C3" w:rsidRPr="00D328C3" w:rsidRDefault="00C32504" w:rsidP="00C32504">
      <w:pPr>
        <w:pStyle w:val="a0"/>
        <w:spacing w:before="120" w:after="120"/>
        <w:ind w:firstLine="480"/>
      </w:pPr>
      <w:r>
        <w:t>2</w:t>
      </w:r>
      <w:r>
        <w:rPr>
          <w:rFonts w:hint="eastAsia"/>
        </w:rPr>
        <w:t>、实现两台计算机通过</w:t>
      </w:r>
      <w:r>
        <w:t>RS232</w:t>
      </w:r>
      <w:r>
        <w:rPr>
          <w:rFonts w:hint="eastAsia"/>
        </w:rPr>
        <w:t>通信</w:t>
      </w:r>
    </w:p>
    <w:permEnd w:id="792620113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494637" w:rsidP="00491B9C">
      <w:pPr>
        <w:pStyle w:val="a0"/>
        <w:spacing w:before="120" w:after="120"/>
        <w:ind w:firstLine="480"/>
      </w:pPr>
      <w:permStart w:id="762644210" w:edGrp="everyone"/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rPr>
          <w:rFonts w:hint="eastAsia"/>
        </w:rPr>
        <w:t>虚拟机、</w:t>
      </w:r>
      <w:r>
        <w:rPr>
          <w:rFonts w:hint="eastAsia"/>
        </w:rPr>
        <w:t>V</w:t>
      </w:r>
      <w:r>
        <w:t>S2019</w:t>
      </w:r>
      <w:r w:rsidR="003F0AF0">
        <w:rPr>
          <w:rFonts w:hint="eastAsia"/>
        </w:rPr>
        <w:t>、</w:t>
      </w:r>
      <w:r w:rsidR="003F0AF0">
        <w:rPr>
          <w:rFonts w:hint="eastAsia"/>
        </w:rPr>
        <w:t>C#</w:t>
      </w:r>
    </w:p>
    <w:permEnd w:id="762644210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494637" w:rsidP="00892695">
      <w:pPr>
        <w:pStyle w:val="a0"/>
        <w:spacing w:before="120" w:after="120"/>
        <w:ind w:firstLine="480"/>
      </w:pPr>
      <w:permStart w:id="2051282931" w:edGrp="everyone"/>
      <w:r>
        <w:rPr>
          <w:rFonts w:hint="eastAsia"/>
        </w:rPr>
        <w:t>1</w:t>
      </w:r>
      <w:r>
        <w:rPr>
          <w:rFonts w:hint="eastAsia"/>
        </w:rPr>
        <w:t>、</w:t>
      </w:r>
      <w:r w:rsidR="003F0AF0" w:rsidRPr="002A40FD">
        <w:rPr>
          <w:rFonts w:hint="eastAsia"/>
        </w:rPr>
        <w:t xml:space="preserve">RS-232 </w:t>
      </w:r>
      <w:r w:rsidR="003F0AF0" w:rsidRPr="002A40FD">
        <w:rPr>
          <w:rFonts w:hint="eastAsia"/>
        </w:rPr>
        <w:t>串口互联程序</w:t>
      </w:r>
    </w:p>
    <w:p w:rsidR="00494637" w:rsidRDefault="00A109F9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C43C13F" wp14:editId="58F16ABB">
            <wp:extent cx="4178300" cy="258290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70" cy="258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F0AF0" w:rsidRDefault="002A40FD" w:rsidP="003F0AF0">
      <w:pPr>
        <w:pStyle w:val="a0"/>
        <w:spacing w:before="120" w:after="12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F0AF0">
        <w:rPr>
          <w:rFonts w:hint="eastAsia"/>
        </w:rPr>
        <w:t>安装虚拟机构建环境</w:t>
      </w:r>
    </w:p>
    <w:p w:rsidR="003F0AF0" w:rsidRDefault="003F0AF0" w:rsidP="003F0AF0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DF8138E" wp14:editId="390072F0">
            <wp:extent cx="2463800" cy="144378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067" cy="14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0FD" w:rsidRDefault="003F0AF0" w:rsidP="00892695">
      <w:pPr>
        <w:pStyle w:val="a0"/>
        <w:spacing w:before="120" w:after="120"/>
        <w:ind w:firstLine="480"/>
      </w:pPr>
      <w:r w:rsidRPr="003F0AF0">
        <w:rPr>
          <w:noProof/>
        </w:rPr>
        <w:lastRenderedPageBreak/>
        <w:drawing>
          <wp:inline distT="0" distB="0" distL="0" distR="0">
            <wp:extent cx="3803650" cy="367686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88" cy="37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FD" w:rsidRDefault="002A40FD" w:rsidP="00892695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F0AF0">
        <w:rPr>
          <w:rFonts w:hint="eastAsia"/>
        </w:rPr>
        <w:t>实现</w:t>
      </w:r>
      <w:r w:rsidR="00896967">
        <w:rPr>
          <w:rFonts w:hint="eastAsia"/>
        </w:rPr>
        <w:t>传输</w:t>
      </w:r>
    </w:p>
    <w:p w:rsidR="00896967" w:rsidRDefault="00896967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发送信息</w:t>
      </w:r>
      <w:r>
        <w:t>G</w:t>
      </w:r>
      <w:r>
        <w:rPr>
          <w:rFonts w:hint="eastAsia"/>
        </w:rPr>
        <w:t>ood</w:t>
      </w:r>
      <w:r>
        <w:t xml:space="preserve"> night</w:t>
      </w:r>
    </w:p>
    <w:p w:rsidR="002A40FD" w:rsidRDefault="00896967" w:rsidP="00892695">
      <w:pPr>
        <w:pStyle w:val="a0"/>
        <w:spacing w:before="120" w:after="120"/>
        <w:ind w:firstLine="480"/>
      </w:pPr>
      <w:r w:rsidRPr="00896967">
        <w:rPr>
          <w:noProof/>
        </w:rPr>
        <w:drawing>
          <wp:inline distT="0" distB="0" distL="0" distR="0">
            <wp:extent cx="5486400" cy="27349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9"/>
                    <a:stretch/>
                  </pic:blipFill>
                  <pic:spPr bwMode="auto">
                    <a:xfrm>
                      <a:off x="0" y="0"/>
                      <a:ext cx="54864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967" w:rsidRDefault="00896967" w:rsidP="00892695">
      <w:pPr>
        <w:pStyle w:val="a0"/>
        <w:spacing w:before="120" w:after="120"/>
        <w:ind w:firstLine="480"/>
      </w:pPr>
      <w:r w:rsidRPr="00896967">
        <w:rPr>
          <w:noProof/>
        </w:rPr>
        <w:lastRenderedPageBreak/>
        <w:drawing>
          <wp:inline distT="0" distB="0" distL="0" distR="0">
            <wp:extent cx="5486400" cy="27451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1"/>
                    <a:stretch/>
                  </pic:blipFill>
                  <pic:spPr bwMode="auto">
                    <a:xfrm>
                      <a:off x="0" y="0"/>
                      <a:ext cx="54864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0FD" w:rsidRDefault="00896967" w:rsidP="00896967">
      <w:pPr>
        <w:pStyle w:val="a0"/>
        <w:spacing w:before="120" w:after="120"/>
        <w:ind w:firstLine="480"/>
        <w:rPr>
          <w:rFonts w:hint="eastAsia"/>
        </w:rPr>
      </w:pPr>
      <w:r w:rsidRPr="00896967">
        <w:rPr>
          <w:noProof/>
        </w:rPr>
        <w:drawing>
          <wp:inline distT="0" distB="0" distL="0" distR="0">
            <wp:extent cx="5486400" cy="27324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3"/>
                    <a:stretch/>
                  </pic:blipFill>
                  <pic:spPr bwMode="auto"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ermEnd w:id="2051282931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4F7E27" w:rsidRDefault="002A40FD" w:rsidP="004F7E27">
      <w:pPr>
        <w:pStyle w:val="a0"/>
        <w:spacing w:before="120" w:after="120"/>
        <w:ind w:firstLine="480"/>
      </w:pPr>
      <w:permStart w:id="1902202691" w:edGrp="everyone"/>
      <w:r>
        <w:rPr>
          <w:rFonts w:hint="eastAsia"/>
        </w:rPr>
        <w:t>1</w:t>
      </w:r>
      <w:r>
        <w:rPr>
          <w:rFonts w:hint="eastAsia"/>
        </w:rPr>
        <w:t>、学习了安装虚拟机，使用虚拟机</w:t>
      </w:r>
    </w:p>
    <w:p w:rsidR="00D4081B" w:rsidRDefault="002A40FD" w:rsidP="004F7E27">
      <w:pPr>
        <w:pStyle w:val="a0"/>
        <w:spacing w:before="120" w:after="120"/>
        <w:ind w:firstLine="480"/>
      </w:pPr>
      <w:r>
        <w:rPr>
          <w:rFonts w:hint="eastAsia"/>
        </w:rPr>
        <w:t>2</w:t>
      </w:r>
      <w:r>
        <w:rPr>
          <w:rFonts w:hint="eastAsia"/>
        </w:rPr>
        <w:t>、学习了</w:t>
      </w:r>
      <w:r>
        <w:rPr>
          <w:rFonts w:hint="eastAsia"/>
        </w:rPr>
        <w:t>R</w:t>
      </w:r>
      <w:r w:rsidR="0064000B">
        <w:t>S-</w:t>
      </w:r>
      <w:r>
        <w:t>232</w:t>
      </w:r>
      <w:r>
        <w:rPr>
          <w:rFonts w:hint="eastAsia"/>
        </w:rPr>
        <w:t>串口标准和</w:t>
      </w:r>
      <w:r w:rsidR="0064000B">
        <w:rPr>
          <w:rFonts w:hint="eastAsia"/>
        </w:rPr>
        <w:t>串口通信的基本接线方式</w:t>
      </w:r>
    </w:p>
    <w:p w:rsidR="00896967" w:rsidRPr="00896967" w:rsidRDefault="00896967" w:rsidP="00896967">
      <w:pPr>
        <w:pStyle w:val="a0"/>
        <w:spacing w:before="120" w:after="120"/>
        <w:ind w:firstLine="480"/>
        <w:rPr>
          <w:rFonts w:hint="eastAsia"/>
        </w:rPr>
      </w:pPr>
      <w:r>
        <w:t>3</w:t>
      </w:r>
      <w:r>
        <w:rPr>
          <w:rFonts w:hint="eastAsia"/>
        </w:rPr>
        <w:t>、认识了解</w:t>
      </w:r>
      <w:r>
        <w:rPr>
          <w:rFonts w:hint="eastAsia"/>
        </w:rPr>
        <w:t>波特率，停止位等概念</w:t>
      </w:r>
    </w:p>
    <w:permEnd w:id="1902202691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F10" w:rsidRDefault="000B2F10" w:rsidP="007463A1">
      <w:r>
        <w:separator/>
      </w:r>
    </w:p>
  </w:endnote>
  <w:endnote w:type="continuationSeparator" w:id="0">
    <w:p w:rsidR="000B2F10" w:rsidRDefault="000B2F10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F10" w:rsidRDefault="000B2F10" w:rsidP="007463A1">
      <w:r>
        <w:separator/>
      </w:r>
    </w:p>
  </w:footnote>
  <w:footnote w:type="continuationSeparator" w:id="0">
    <w:p w:rsidR="000B2F10" w:rsidRDefault="000B2F10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B28"/>
    <w:rsid w:val="00020260"/>
    <w:rsid w:val="00097805"/>
    <w:rsid w:val="000B2F10"/>
    <w:rsid w:val="0011621D"/>
    <w:rsid w:val="001A5A3B"/>
    <w:rsid w:val="002122E7"/>
    <w:rsid w:val="002A40FD"/>
    <w:rsid w:val="00361E53"/>
    <w:rsid w:val="003D6017"/>
    <w:rsid w:val="003F0AF0"/>
    <w:rsid w:val="00454347"/>
    <w:rsid w:val="00491B9C"/>
    <w:rsid w:val="00494637"/>
    <w:rsid w:val="004F7E27"/>
    <w:rsid w:val="00542597"/>
    <w:rsid w:val="0064000B"/>
    <w:rsid w:val="007463A1"/>
    <w:rsid w:val="00892695"/>
    <w:rsid w:val="00896967"/>
    <w:rsid w:val="0097038D"/>
    <w:rsid w:val="00A109F9"/>
    <w:rsid w:val="00A96B28"/>
    <w:rsid w:val="00AC1E74"/>
    <w:rsid w:val="00B377AF"/>
    <w:rsid w:val="00B85C38"/>
    <w:rsid w:val="00C049ED"/>
    <w:rsid w:val="00C07A96"/>
    <w:rsid w:val="00C32504"/>
    <w:rsid w:val="00D328C3"/>
    <w:rsid w:val="00D4081B"/>
    <w:rsid w:val="00D44FE3"/>
    <w:rsid w:val="00D452BA"/>
    <w:rsid w:val="00D5691D"/>
    <w:rsid w:val="00DC75FE"/>
    <w:rsid w:val="00E7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2271"/>
  <w15:chartTrackingRefBased/>
  <w15:docId w15:val="{19EF6272-CDD8-4713-BAB7-177DFF33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F78C-DDFA-4347-B9D0-2DB33DE8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83</TotalTime>
  <Pages>4</Pages>
  <Words>50</Words>
  <Characters>289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贺压柱</dc:creator>
  <cp:keywords/>
  <dc:description/>
  <cp:lastModifiedBy>贺 青</cp:lastModifiedBy>
  <cp:revision>3</cp:revision>
  <dcterms:created xsi:type="dcterms:W3CDTF">2020-03-02T02:37:00Z</dcterms:created>
  <dcterms:modified xsi:type="dcterms:W3CDTF">2020-03-02T14:07:00Z</dcterms:modified>
</cp:coreProperties>
</file>